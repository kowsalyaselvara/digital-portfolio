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2DBC6728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78B41856" w14:textId="7B206571" w:rsidR="001B2ABD" w:rsidRDefault="00260141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CE7A6BC" wp14:editId="1958B4E5">
                  <wp:extent cx="2139950" cy="3160395"/>
                  <wp:effectExtent l="0" t="0" r="0" b="1905"/>
                  <wp:docPr id="12858351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950" cy="3160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016A0C4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6F224D0D" w14:textId="0470E3CA" w:rsidR="001B2ABD" w:rsidRDefault="00835C85" w:rsidP="001B2ABD">
            <w:pPr>
              <w:pStyle w:val="Title"/>
            </w:pPr>
            <w:r>
              <w:t>kowsalya</w:t>
            </w:r>
          </w:p>
          <w:p w14:paraId="11F2E15D" w14:textId="2242219C" w:rsidR="001B2ABD" w:rsidRDefault="00835C85" w:rsidP="001B2ABD">
            <w:pPr>
              <w:pStyle w:val="Subtitle"/>
            </w:pPr>
            <w:r>
              <w:rPr>
                <w:spacing w:val="0"/>
                <w:w w:val="100"/>
              </w:rPr>
              <w:t>student</w:t>
            </w:r>
          </w:p>
        </w:tc>
      </w:tr>
      <w:tr w:rsidR="001B2ABD" w14:paraId="4171A663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10315FA712094EF392D02B83283D427B"/>
              </w:placeholder>
              <w:temporary/>
              <w:showingPlcHdr/>
              <w15:appearance w15:val="hidden"/>
            </w:sdtPr>
            <w:sdtContent>
              <w:p w14:paraId="2FCE301D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00BC526E" w14:textId="3300F68E" w:rsidR="00036450" w:rsidRDefault="00B502ED" w:rsidP="00036450">
            <w:r>
              <w:t>Machine operator with 10+ years of experience monitoring and operating machines in a manufacturing setting proficient at determining faults and conducting repairs.</w:t>
            </w:r>
          </w:p>
          <w:sdt>
            <w:sdtPr>
              <w:id w:val="-1954003311"/>
              <w:placeholder>
                <w:docPart w:val="1246D7990A90406CA87F428D2B03B532"/>
              </w:placeholder>
              <w:temporary/>
              <w:showingPlcHdr/>
              <w15:appearance w15:val="hidden"/>
            </w:sdtPr>
            <w:sdtContent>
              <w:p w14:paraId="53B2ECFF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E9F12F652C2C4F3299DD2FD91E2B6FE5"/>
              </w:placeholder>
              <w:temporary/>
              <w:showingPlcHdr/>
              <w15:appearance w15:val="hidden"/>
            </w:sdtPr>
            <w:sdtContent>
              <w:p w14:paraId="123AE4D5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7869776C" w14:textId="6A00BCC8" w:rsidR="004D3011" w:rsidRDefault="00B502ED" w:rsidP="004D3011">
            <w:r>
              <w:t>9344193818</w:t>
            </w:r>
          </w:p>
          <w:p w14:paraId="01176559" w14:textId="77777777" w:rsidR="004D3011" w:rsidRPr="004D3011" w:rsidRDefault="004D3011" w:rsidP="004D3011"/>
          <w:sdt>
            <w:sdtPr>
              <w:id w:val="67859272"/>
              <w:placeholder>
                <w:docPart w:val="AB4E2BE2219F426FA7CCD51749079A56"/>
              </w:placeholder>
              <w:temporary/>
              <w:showingPlcHdr/>
              <w15:appearance w15:val="hidden"/>
            </w:sdtPr>
            <w:sdtContent>
              <w:p w14:paraId="7997A53A" w14:textId="77777777" w:rsidR="004D3011" w:rsidRDefault="004D3011" w:rsidP="004D3011">
                <w:r w:rsidRPr="004D3011">
                  <w:t>WEBSITE:</w:t>
                </w:r>
              </w:p>
            </w:sdtContent>
          </w:sdt>
          <w:p w14:paraId="49AA8E1E" w14:textId="72B6AE14" w:rsidR="004D3011" w:rsidRDefault="007E4233" w:rsidP="004D3011">
            <w:r>
              <w:t>https://www.instagram.com/sam_sivaangi-army2.0/</w:t>
            </w:r>
          </w:p>
          <w:p w14:paraId="2F1AF76E" w14:textId="77777777" w:rsidR="004D3011" w:rsidRDefault="004D3011" w:rsidP="004D3011"/>
          <w:sdt>
            <w:sdtPr>
              <w:id w:val="-240260293"/>
              <w:placeholder>
                <w:docPart w:val="8FECF3C75784440BBC7086CAB59BED2B"/>
              </w:placeholder>
              <w:temporary/>
              <w:showingPlcHdr/>
              <w15:appearance w15:val="hidden"/>
            </w:sdtPr>
            <w:sdtContent>
              <w:p w14:paraId="38930B55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7C268395" w14:textId="1F93BC87" w:rsidR="00036450" w:rsidRPr="00E4381A" w:rsidRDefault="007E4233" w:rsidP="004D3011">
            <w:pPr>
              <w:rPr>
                <w:rStyle w:val="Hyperlink"/>
              </w:rPr>
            </w:pPr>
            <w:r>
              <w:t>Sp7960304@gmail.com</w:t>
            </w:r>
          </w:p>
          <w:sdt>
            <w:sdtPr>
              <w:id w:val="-1444214663"/>
              <w:placeholder>
                <w:docPart w:val="C512746C0C1A40F291A21B4FC10EC28E"/>
              </w:placeholder>
              <w:temporary/>
              <w:showingPlcHdr/>
              <w15:appearance w15:val="hidden"/>
            </w:sdtPr>
            <w:sdtContent>
              <w:p w14:paraId="6C92E4CF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1108DA7E" w14:textId="21EF5A62" w:rsidR="004D3011" w:rsidRDefault="007E4233" w:rsidP="004D3011">
            <w:r>
              <w:t>Lean</w:t>
            </w:r>
            <w:r w:rsidR="003B7DC8">
              <w:t>ing language</w:t>
            </w:r>
          </w:p>
          <w:p w14:paraId="51CA687E" w14:textId="77777777" w:rsidR="003B7DC8" w:rsidRDefault="003B7DC8" w:rsidP="004D3011"/>
          <w:p w14:paraId="05EC083E" w14:textId="2F6E6B3E" w:rsidR="003B7DC8" w:rsidRDefault="003B7DC8" w:rsidP="004D3011">
            <w:r>
              <w:t>Listening music</w:t>
            </w:r>
          </w:p>
          <w:p w14:paraId="6BE71B45" w14:textId="77777777" w:rsidR="003B7DC8" w:rsidRDefault="003B7DC8" w:rsidP="004D3011"/>
          <w:p w14:paraId="65F5F5C7" w14:textId="71049AC9" w:rsidR="003B7DC8" w:rsidRDefault="003B7DC8" w:rsidP="004D3011">
            <w:r>
              <w:t>Watching tv</w:t>
            </w:r>
          </w:p>
          <w:p w14:paraId="645E7ADB" w14:textId="77777777" w:rsidR="003B7DC8" w:rsidRDefault="003B7DC8" w:rsidP="004D3011"/>
          <w:p w14:paraId="1BB2DAE2" w14:textId="717854D2" w:rsidR="004D3011" w:rsidRPr="004D3011" w:rsidRDefault="004D3011" w:rsidP="004D3011"/>
        </w:tc>
        <w:tc>
          <w:tcPr>
            <w:tcW w:w="720" w:type="dxa"/>
          </w:tcPr>
          <w:p w14:paraId="3783D20A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52C3736170624F779FBF859B6DC7474B"/>
              </w:placeholder>
              <w:temporary/>
              <w:showingPlcHdr/>
              <w15:appearance w15:val="hidden"/>
            </w:sdtPr>
            <w:sdtContent>
              <w:p w14:paraId="571D9D7A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7138E3E2" w14:textId="0A15C59B" w:rsidR="003B7DC8" w:rsidRDefault="003B7DC8" w:rsidP="00B30314">
            <w:pPr>
              <w:pStyle w:val="Heading4"/>
              <w:rPr>
                <w:b w:val="0"/>
                <w:bCs/>
              </w:rPr>
            </w:pPr>
            <w:r>
              <w:rPr>
                <w:b w:val="0"/>
                <w:bCs/>
              </w:rPr>
              <w:t>BACHELOR OF SCIENCE</w:t>
            </w:r>
          </w:p>
          <w:p w14:paraId="2EBC8C78" w14:textId="77777777" w:rsidR="003B7DC8" w:rsidRDefault="003B7DC8" w:rsidP="00B30314">
            <w:pPr>
              <w:pStyle w:val="Heading4"/>
              <w:rPr>
                <w:b w:val="0"/>
                <w:bCs/>
              </w:rPr>
            </w:pPr>
          </w:p>
          <w:p w14:paraId="4D6AE38F" w14:textId="004A939E" w:rsidR="00036450" w:rsidRDefault="00835C85" w:rsidP="003B7DC8">
            <w:pPr>
              <w:pStyle w:val="Heading4"/>
              <w:tabs>
                <w:tab w:val="left" w:pos="3615"/>
              </w:tabs>
              <w:rPr>
                <w:b w:val="0"/>
                <w:bCs/>
              </w:rPr>
            </w:pPr>
            <w:r w:rsidRPr="007E4233">
              <w:rPr>
                <w:b w:val="0"/>
                <w:bCs/>
              </w:rPr>
              <w:t>BSC</w:t>
            </w:r>
            <w:r w:rsidR="003B7DC8">
              <w:rPr>
                <w:b w:val="0"/>
                <w:bCs/>
              </w:rPr>
              <w:t xml:space="preserve"> INFORMATION TECHNOLOGY</w:t>
            </w:r>
            <w:r w:rsidR="003B7DC8">
              <w:rPr>
                <w:b w:val="0"/>
                <w:bCs/>
              </w:rPr>
              <w:tab/>
            </w:r>
          </w:p>
          <w:p w14:paraId="555A7B4C" w14:textId="77777777" w:rsidR="003B7DC8" w:rsidRDefault="003B7DC8" w:rsidP="003B7DC8"/>
          <w:p w14:paraId="209A778C" w14:textId="4033360C" w:rsidR="003B7DC8" w:rsidRPr="003B7DC8" w:rsidRDefault="003B7DC8" w:rsidP="003B7DC8">
            <w:r>
              <w:t>SEETHALAKSHMI ACHI COLEGE FOR WOMEN  PALLATHUR</w:t>
            </w:r>
          </w:p>
          <w:p w14:paraId="5098AF18" w14:textId="2158E220" w:rsidR="00B30314" w:rsidRPr="007E4233" w:rsidRDefault="00B30314" w:rsidP="00B30314">
            <w:pPr>
              <w:rPr>
                <w:color w:val="FF0000"/>
                <w:sz w:val="28"/>
                <w:szCs w:val="36"/>
              </w:rPr>
            </w:pPr>
          </w:p>
          <w:p w14:paraId="18A8BB92" w14:textId="55DE363A" w:rsidR="00036450" w:rsidRDefault="00835C85" w:rsidP="00036450">
            <w:pPr>
              <w:pStyle w:val="Heading2"/>
            </w:pPr>
            <w:r>
              <w:t>language</w:t>
            </w:r>
          </w:p>
          <w:p w14:paraId="049AE8A7" w14:textId="464A3E2B" w:rsidR="004D3011" w:rsidRDefault="004D3011" w:rsidP="00B359E4">
            <w:pPr>
              <w:pStyle w:val="Heading4"/>
            </w:pPr>
          </w:p>
          <w:p w14:paraId="0E7C02C0" w14:textId="0E414371" w:rsidR="003B7DC8" w:rsidRDefault="003B7DC8" w:rsidP="003B7DC8">
            <w:r>
              <w:t>TAMIL</w:t>
            </w:r>
          </w:p>
          <w:p w14:paraId="386BD8CB" w14:textId="77777777" w:rsidR="003B7DC8" w:rsidRDefault="003B7DC8" w:rsidP="003B7DC8"/>
          <w:p w14:paraId="76D11118" w14:textId="67515839" w:rsidR="003B7DC8" w:rsidRDefault="003B7DC8" w:rsidP="003B7DC8">
            <w:r>
              <w:t>ENGLISH</w:t>
            </w:r>
          </w:p>
          <w:p w14:paraId="78FBDA53" w14:textId="77777777" w:rsidR="003B7DC8" w:rsidRDefault="003B7DC8" w:rsidP="003B7DC8"/>
          <w:p w14:paraId="49BD1C04" w14:textId="2D7F0E31" w:rsidR="003B7DC8" w:rsidRPr="003B7DC8" w:rsidRDefault="003B7DC8" w:rsidP="003B7DC8">
            <w:r>
              <w:t>HINDI</w:t>
            </w:r>
          </w:p>
          <w:p w14:paraId="643A176F" w14:textId="77777777" w:rsidR="004D3011" w:rsidRDefault="004D3011" w:rsidP="00036450"/>
          <w:sdt>
            <w:sdtPr>
              <w:id w:val="1669594239"/>
              <w:placeholder>
                <w:docPart w:val="E30445F2BB804CF5BD701FC772692228"/>
              </w:placeholder>
              <w:temporary/>
              <w:showingPlcHdr/>
              <w15:appearance w15:val="hidden"/>
            </w:sdtPr>
            <w:sdtContent>
              <w:p w14:paraId="23A1DFB5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0FC58D52" w14:textId="77777777" w:rsidR="00036450" w:rsidRDefault="003B7DC8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PYTHON</w:t>
            </w:r>
          </w:p>
          <w:p w14:paraId="184C509A" w14:textId="77777777" w:rsidR="003B7DC8" w:rsidRDefault="003B7DC8" w:rsidP="004D3011">
            <w:pPr>
              <w:rPr>
                <w:noProof/>
                <w:color w:val="000000" w:themeColor="text1"/>
              </w:rPr>
            </w:pPr>
          </w:p>
          <w:p w14:paraId="33D3059B" w14:textId="77777777" w:rsidR="003B7DC8" w:rsidRDefault="003B7DC8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JAVA</w:t>
            </w:r>
          </w:p>
          <w:p w14:paraId="043BA5E2" w14:textId="77777777" w:rsidR="003B7DC8" w:rsidRDefault="003B7DC8" w:rsidP="004D3011">
            <w:pPr>
              <w:rPr>
                <w:noProof/>
                <w:color w:val="000000" w:themeColor="text1"/>
              </w:rPr>
            </w:pPr>
          </w:p>
          <w:p w14:paraId="68AA4DEA" w14:textId="77777777" w:rsidR="003B7DC8" w:rsidRDefault="003B7DC8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C</w:t>
            </w:r>
          </w:p>
          <w:p w14:paraId="037C4D37" w14:textId="77777777" w:rsidR="003B7DC8" w:rsidRDefault="003B7DC8" w:rsidP="004D3011">
            <w:pPr>
              <w:rPr>
                <w:noProof/>
                <w:color w:val="000000" w:themeColor="text1"/>
              </w:rPr>
            </w:pPr>
          </w:p>
          <w:p w14:paraId="565DF2DC" w14:textId="77777777" w:rsidR="003B7DC8" w:rsidRDefault="003B7DC8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PHP</w:t>
            </w:r>
          </w:p>
          <w:p w14:paraId="044FD657" w14:textId="77777777" w:rsidR="003B7DC8" w:rsidRDefault="003B7DC8" w:rsidP="004D3011">
            <w:pPr>
              <w:rPr>
                <w:noProof/>
                <w:color w:val="000000" w:themeColor="text1"/>
              </w:rPr>
            </w:pPr>
          </w:p>
          <w:p w14:paraId="140FE931" w14:textId="52BAA70A" w:rsidR="003B7DC8" w:rsidRPr="004D3011" w:rsidRDefault="003B7DC8" w:rsidP="004D3011">
            <w:pPr>
              <w:rPr>
                <w:color w:val="FFFFFF" w:themeColor="background1"/>
              </w:rPr>
            </w:pPr>
            <w:r>
              <w:rPr>
                <w:noProof/>
                <w:color w:val="000000" w:themeColor="text1"/>
              </w:rPr>
              <w:t>MYSQL</w:t>
            </w:r>
          </w:p>
        </w:tc>
      </w:tr>
    </w:tbl>
    <w:p w14:paraId="4008F689" w14:textId="77777777" w:rsidR="00000000" w:rsidRDefault="00000000" w:rsidP="000C45FF">
      <w:pPr>
        <w:tabs>
          <w:tab w:val="left" w:pos="990"/>
        </w:tabs>
      </w:pPr>
    </w:p>
    <w:sectPr w:rsidR="0043117B" w:rsidSect="000C45FF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6B49B" w14:textId="77777777" w:rsidR="00883F28" w:rsidRDefault="00883F28" w:rsidP="000C45FF">
      <w:r>
        <w:separator/>
      </w:r>
    </w:p>
  </w:endnote>
  <w:endnote w:type="continuationSeparator" w:id="0">
    <w:p w14:paraId="32503BBD" w14:textId="77777777" w:rsidR="00883F28" w:rsidRDefault="00883F2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63441" w14:textId="77777777" w:rsidR="00883F28" w:rsidRDefault="00883F28" w:rsidP="000C45FF">
      <w:r>
        <w:separator/>
      </w:r>
    </w:p>
  </w:footnote>
  <w:footnote w:type="continuationSeparator" w:id="0">
    <w:p w14:paraId="5D83C197" w14:textId="77777777" w:rsidR="00883F28" w:rsidRDefault="00883F2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0CA66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A442BCE" wp14:editId="245171C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oNotDisplayPageBoundaries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C85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60141"/>
    <w:rsid w:val="00281FD5"/>
    <w:rsid w:val="0030481B"/>
    <w:rsid w:val="003156FC"/>
    <w:rsid w:val="003254B5"/>
    <w:rsid w:val="0037121F"/>
    <w:rsid w:val="003910D8"/>
    <w:rsid w:val="003A6B7D"/>
    <w:rsid w:val="003B06CA"/>
    <w:rsid w:val="003B7DC8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7E4233"/>
    <w:rsid w:val="00802CA0"/>
    <w:rsid w:val="00835C85"/>
    <w:rsid w:val="00883F28"/>
    <w:rsid w:val="009260CD"/>
    <w:rsid w:val="00940A66"/>
    <w:rsid w:val="00952C25"/>
    <w:rsid w:val="00A2118D"/>
    <w:rsid w:val="00AD0A50"/>
    <w:rsid w:val="00AD76E2"/>
    <w:rsid w:val="00B20152"/>
    <w:rsid w:val="00B30314"/>
    <w:rsid w:val="00B359E4"/>
    <w:rsid w:val="00B502ED"/>
    <w:rsid w:val="00B57D98"/>
    <w:rsid w:val="00B70850"/>
    <w:rsid w:val="00C066B6"/>
    <w:rsid w:val="00C37BA1"/>
    <w:rsid w:val="00C4674C"/>
    <w:rsid w:val="00C506CF"/>
    <w:rsid w:val="00C6218C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3AEE8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c10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0315FA712094EF392D02B83283D4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C1389-EE12-4C02-89B3-023595D3F451}"/>
      </w:docPartPr>
      <w:docPartBody>
        <w:p w:rsidR="00000000" w:rsidRDefault="00000000">
          <w:pPr>
            <w:pStyle w:val="10315FA712094EF392D02B83283D427B"/>
          </w:pPr>
          <w:r w:rsidRPr="00D5459D">
            <w:t>Profile</w:t>
          </w:r>
        </w:p>
      </w:docPartBody>
    </w:docPart>
    <w:docPart>
      <w:docPartPr>
        <w:name w:val="1246D7990A90406CA87F428D2B03B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AA913-76B0-47B0-B0B9-6695E6FD061C}"/>
      </w:docPartPr>
      <w:docPartBody>
        <w:p w:rsidR="00000000" w:rsidRDefault="00000000">
          <w:pPr>
            <w:pStyle w:val="1246D7990A90406CA87F428D2B03B532"/>
          </w:pPr>
          <w:r w:rsidRPr="00CB0055">
            <w:t>Contact</w:t>
          </w:r>
        </w:p>
      </w:docPartBody>
    </w:docPart>
    <w:docPart>
      <w:docPartPr>
        <w:name w:val="E9F12F652C2C4F3299DD2FD91E2B6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3CD3C6-0A0A-4AC9-B727-8AE6BAA5835D}"/>
      </w:docPartPr>
      <w:docPartBody>
        <w:p w:rsidR="00000000" w:rsidRDefault="00000000">
          <w:pPr>
            <w:pStyle w:val="E9F12F652C2C4F3299DD2FD91E2B6FE5"/>
          </w:pPr>
          <w:r w:rsidRPr="004D3011">
            <w:t>PHONE:</w:t>
          </w:r>
        </w:p>
      </w:docPartBody>
    </w:docPart>
    <w:docPart>
      <w:docPartPr>
        <w:name w:val="AB4E2BE2219F426FA7CCD51749079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6580B-800D-4CEA-B9D6-AB7F6317C25C}"/>
      </w:docPartPr>
      <w:docPartBody>
        <w:p w:rsidR="00000000" w:rsidRDefault="00000000">
          <w:pPr>
            <w:pStyle w:val="AB4E2BE2219F426FA7CCD51749079A56"/>
          </w:pPr>
          <w:r w:rsidRPr="004D3011">
            <w:t>WEBSITE:</w:t>
          </w:r>
        </w:p>
      </w:docPartBody>
    </w:docPart>
    <w:docPart>
      <w:docPartPr>
        <w:name w:val="8FECF3C75784440BBC7086CAB59BED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17A5A-E0F4-4072-A891-F526797775AE}"/>
      </w:docPartPr>
      <w:docPartBody>
        <w:p w:rsidR="00000000" w:rsidRDefault="00000000">
          <w:pPr>
            <w:pStyle w:val="8FECF3C75784440BBC7086CAB59BED2B"/>
          </w:pPr>
          <w:r w:rsidRPr="004D3011">
            <w:t>EMAIL:</w:t>
          </w:r>
        </w:p>
      </w:docPartBody>
    </w:docPart>
    <w:docPart>
      <w:docPartPr>
        <w:name w:val="C512746C0C1A40F291A21B4FC10EC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DB80B-A643-4CC7-A3A8-1DEB91D6A442}"/>
      </w:docPartPr>
      <w:docPartBody>
        <w:p w:rsidR="00000000" w:rsidRDefault="00000000">
          <w:pPr>
            <w:pStyle w:val="C512746C0C1A40F291A21B4FC10EC28E"/>
          </w:pPr>
          <w:r w:rsidRPr="00CB0055">
            <w:t>Hobbies</w:t>
          </w:r>
        </w:p>
      </w:docPartBody>
    </w:docPart>
    <w:docPart>
      <w:docPartPr>
        <w:name w:val="52C3736170624F779FBF859B6DC74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63135-C405-4D91-8D5B-885D5C8CC15A}"/>
      </w:docPartPr>
      <w:docPartBody>
        <w:p w:rsidR="00000000" w:rsidRDefault="00000000">
          <w:pPr>
            <w:pStyle w:val="52C3736170624F779FBF859B6DC7474B"/>
          </w:pPr>
          <w:r w:rsidRPr="00036450">
            <w:t>EDUCATION</w:t>
          </w:r>
        </w:p>
      </w:docPartBody>
    </w:docPart>
    <w:docPart>
      <w:docPartPr>
        <w:name w:val="E30445F2BB804CF5BD701FC772692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769E0E-15BC-4D12-AD7C-45171F2E5174}"/>
      </w:docPartPr>
      <w:docPartBody>
        <w:p w:rsidR="00000000" w:rsidRDefault="00000000">
          <w:pPr>
            <w:pStyle w:val="E30445F2BB804CF5BD701FC772692228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B49"/>
    <w:rsid w:val="000F55B1"/>
    <w:rsid w:val="00E9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43DFB813F8451EB30C1E81CE6172AB">
    <w:name w:val="BE43DFB813F8451EB30C1E81CE6172AB"/>
  </w:style>
  <w:style w:type="paragraph" w:customStyle="1" w:styleId="8A724DA7495245B898813DC3D1EFA5A3">
    <w:name w:val="8A724DA7495245B898813DC3D1EFA5A3"/>
  </w:style>
  <w:style w:type="paragraph" w:customStyle="1" w:styleId="10315FA712094EF392D02B83283D427B">
    <w:name w:val="10315FA712094EF392D02B83283D427B"/>
  </w:style>
  <w:style w:type="paragraph" w:customStyle="1" w:styleId="5233E99CCFB94B26A55D5662ED6B196D">
    <w:name w:val="5233E99CCFB94B26A55D5662ED6B196D"/>
  </w:style>
  <w:style w:type="paragraph" w:customStyle="1" w:styleId="1246D7990A90406CA87F428D2B03B532">
    <w:name w:val="1246D7990A90406CA87F428D2B03B532"/>
  </w:style>
  <w:style w:type="paragraph" w:customStyle="1" w:styleId="E9F12F652C2C4F3299DD2FD91E2B6FE5">
    <w:name w:val="E9F12F652C2C4F3299DD2FD91E2B6FE5"/>
  </w:style>
  <w:style w:type="paragraph" w:customStyle="1" w:styleId="DED0613368B64FF89439C7C1B71B3C94">
    <w:name w:val="DED0613368B64FF89439C7C1B71B3C94"/>
  </w:style>
  <w:style w:type="paragraph" w:customStyle="1" w:styleId="AB4E2BE2219F426FA7CCD51749079A56">
    <w:name w:val="AB4E2BE2219F426FA7CCD51749079A56"/>
  </w:style>
  <w:style w:type="paragraph" w:customStyle="1" w:styleId="334631B859B04F3D9D4B30633F2ECFCA">
    <w:name w:val="334631B859B04F3D9D4B30633F2ECFCA"/>
  </w:style>
  <w:style w:type="paragraph" w:customStyle="1" w:styleId="8FECF3C75784440BBC7086CAB59BED2B">
    <w:name w:val="8FECF3C75784440BBC7086CAB59BED2B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0136ABD3E4F54954B2230A1DF1951001">
    <w:name w:val="0136ABD3E4F54954B2230A1DF1951001"/>
  </w:style>
  <w:style w:type="paragraph" w:customStyle="1" w:styleId="C512746C0C1A40F291A21B4FC10EC28E">
    <w:name w:val="C512746C0C1A40F291A21B4FC10EC28E"/>
  </w:style>
  <w:style w:type="paragraph" w:customStyle="1" w:styleId="36A045DED0CE463AAC8D04DBCD3D849A">
    <w:name w:val="36A045DED0CE463AAC8D04DBCD3D849A"/>
  </w:style>
  <w:style w:type="paragraph" w:customStyle="1" w:styleId="D755A4F413604556A65C239529AF421F">
    <w:name w:val="D755A4F413604556A65C239529AF421F"/>
  </w:style>
  <w:style w:type="paragraph" w:customStyle="1" w:styleId="51009D88C67B4F3E85BDCAD175AC6D7A">
    <w:name w:val="51009D88C67B4F3E85BDCAD175AC6D7A"/>
  </w:style>
  <w:style w:type="paragraph" w:customStyle="1" w:styleId="3CADBE9F213D4B53AB1D2C57B3C48C79">
    <w:name w:val="3CADBE9F213D4B53AB1D2C57B3C48C79"/>
  </w:style>
  <w:style w:type="paragraph" w:customStyle="1" w:styleId="52C3736170624F779FBF859B6DC7474B">
    <w:name w:val="52C3736170624F779FBF859B6DC7474B"/>
  </w:style>
  <w:style w:type="paragraph" w:customStyle="1" w:styleId="21B442F665ED40E585B0C5F64CDDE2E2">
    <w:name w:val="21B442F665ED40E585B0C5F64CDDE2E2"/>
  </w:style>
  <w:style w:type="paragraph" w:customStyle="1" w:styleId="8F7B5FCF03374476AB19DF63F6CEF89F">
    <w:name w:val="8F7B5FCF03374476AB19DF63F6CEF89F"/>
  </w:style>
  <w:style w:type="paragraph" w:customStyle="1" w:styleId="D748B691388C4A2FA75ACC608389310F">
    <w:name w:val="D748B691388C4A2FA75ACC608389310F"/>
  </w:style>
  <w:style w:type="paragraph" w:customStyle="1" w:styleId="F8EAB1EABC9C403FAA65D4E3A486EE58">
    <w:name w:val="F8EAB1EABC9C403FAA65D4E3A486EE58"/>
  </w:style>
  <w:style w:type="paragraph" w:customStyle="1" w:styleId="8026BDD3A5B949848905414C5145D2D6">
    <w:name w:val="8026BDD3A5B949848905414C5145D2D6"/>
  </w:style>
  <w:style w:type="paragraph" w:customStyle="1" w:styleId="95658EF335D3486991949091544A7899">
    <w:name w:val="95658EF335D3486991949091544A7899"/>
  </w:style>
  <w:style w:type="paragraph" w:customStyle="1" w:styleId="AEE9CBEF094040DC88D67298ED5EC743">
    <w:name w:val="AEE9CBEF094040DC88D67298ED5EC743"/>
  </w:style>
  <w:style w:type="paragraph" w:customStyle="1" w:styleId="570570A365DA4EA09B7116F7B5ADEBB6">
    <w:name w:val="570570A365DA4EA09B7116F7B5ADEBB6"/>
  </w:style>
  <w:style w:type="paragraph" w:customStyle="1" w:styleId="59FBD84DB0F14EB79A15FF98BE326F92">
    <w:name w:val="59FBD84DB0F14EB79A15FF98BE326F92"/>
  </w:style>
  <w:style w:type="paragraph" w:customStyle="1" w:styleId="4084B2E1C0474716B56FAFDF63008276">
    <w:name w:val="4084B2E1C0474716B56FAFDF63008276"/>
  </w:style>
  <w:style w:type="paragraph" w:customStyle="1" w:styleId="0F9893CE214F4F96A826DBE5411E11BC">
    <w:name w:val="0F9893CE214F4F96A826DBE5411E11BC"/>
  </w:style>
  <w:style w:type="paragraph" w:customStyle="1" w:styleId="54DA7728CD234836B5CD2B3AB59BD409">
    <w:name w:val="54DA7728CD234836B5CD2B3AB59BD409"/>
  </w:style>
  <w:style w:type="paragraph" w:customStyle="1" w:styleId="B851B88910BC4E5B93354C8BF88B1537">
    <w:name w:val="B851B88910BC4E5B93354C8BF88B1537"/>
  </w:style>
  <w:style w:type="paragraph" w:customStyle="1" w:styleId="168D262DEB174A0292C3C7B84EEC9ABC">
    <w:name w:val="168D262DEB174A0292C3C7B84EEC9ABC"/>
  </w:style>
  <w:style w:type="paragraph" w:customStyle="1" w:styleId="5BADB3CD057846C982DE59D4034D881F">
    <w:name w:val="5BADB3CD057846C982DE59D4034D881F"/>
  </w:style>
  <w:style w:type="paragraph" w:customStyle="1" w:styleId="F83C4C08A03C4094A9B2859A8035040C">
    <w:name w:val="F83C4C08A03C4094A9B2859A8035040C"/>
  </w:style>
  <w:style w:type="paragraph" w:customStyle="1" w:styleId="C8914C0C80604A778709A709C04D7918">
    <w:name w:val="C8914C0C80604A778709A709C04D7918"/>
  </w:style>
  <w:style w:type="paragraph" w:customStyle="1" w:styleId="7AA61B9153254CB393F6DF6D3E12763E">
    <w:name w:val="7AA61B9153254CB393F6DF6D3E12763E"/>
  </w:style>
  <w:style w:type="paragraph" w:customStyle="1" w:styleId="6634444E72504A44A5C319D43DE3A69F">
    <w:name w:val="6634444E72504A44A5C319D43DE3A69F"/>
  </w:style>
  <w:style w:type="paragraph" w:customStyle="1" w:styleId="CF79F21B0CA849B59E7910B0AA58D8FA">
    <w:name w:val="CF79F21B0CA849B59E7910B0AA58D8FA"/>
  </w:style>
  <w:style w:type="paragraph" w:customStyle="1" w:styleId="4D76263A12A14D5981699ED3FCCDD40C">
    <w:name w:val="4D76263A12A14D5981699ED3FCCDD40C"/>
  </w:style>
  <w:style w:type="paragraph" w:customStyle="1" w:styleId="385BF9B4F8DF413391D4F42D787FDE99">
    <w:name w:val="385BF9B4F8DF413391D4F42D787FDE99"/>
  </w:style>
  <w:style w:type="paragraph" w:customStyle="1" w:styleId="4CC677C8B427451DA303A24E8983CDE6">
    <w:name w:val="4CC677C8B427451DA303A24E8983CDE6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  <w:style w:type="paragraph" w:customStyle="1" w:styleId="E30445F2BB804CF5BD701FC772692228">
    <w:name w:val="E30445F2BB804CF5BD701FC772692228"/>
  </w:style>
  <w:style w:type="paragraph" w:customStyle="1" w:styleId="AE067ADBA2F64DED911643D43E078BE7">
    <w:name w:val="AE067ADBA2F64DED911643D43E078BE7"/>
    <w:rsid w:val="00E93B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2023-10-19T17:16:00Z</dcterms:created>
  <dcterms:modified xsi:type="dcterms:W3CDTF">2023-10-19T18:11:00Z</dcterms:modified>
</cp:coreProperties>
</file>